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1C837" w14:textId="6E11A79E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159ACF7B" w14:textId="531A39B3" w:rsidR="00C6554A" w:rsidRDefault="00F6642A" w:rsidP="00C6554A">
      <w:pPr>
        <w:pStyle w:val="Title"/>
      </w:pPr>
      <w:r>
        <w:t>Assignment 1</w:t>
      </w:r>
    </w:p>
    <w:p w14:paraId="6F1671EE" w14:textId="5BD6AB64" w:rsidR="00C6554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  <w:r w:rsidRPr="00F6642A">
        <w:rPr>
          <w:rFonts w:asciiTheme="majorHAnsi" w:hAnsiTheme="majorHAnsi" w:cs="CIDFont+F1"/>
          <w:sz w:val="28"/>
          <w:szCs w:val="28"/>
          <w:lang w:bidi="bn-BD"/>
        </w:rPr>
        <w:t>Decision Tree and AdaBoost for Classification</w:t>
      </w:r>
      <w:r w:rsidRPr="00F6642A">
        <w:rPr>
          <w:rFonts w:asciiTheme="majorHAnsi" w:hAnsiTheme="majorHAnsi" w:cs="CIDFont+F1"/>
          <w:sz w:val="28"/>
          <w:szCs w:val="28"/>
          <w:lang w:bidi="bn-BD"/>
        </w:rPr>
        <w:t xml:space="preserve"> </w:t>
      </w:r>
      <w:r w:rsidRPr="00F6642A">
        <w:rPr>
          <w:rFonts w:asciiTheme="majorHAnsi" w:hAnsiTheme="majorHAnsi" w:cs="CIDFont+F2"/>
          <w:sz w:val="24"/>
          <w:szCs w:val="24"/>
          <w:lang w:bidi="bn-BD"/>
        </w:rPr>
        <w:t>Introduction</w:t>
      </w:r>
    </w:p>
    <w:p w14:paraId="5579F4CB" w14:textId="42B0E4F1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174BB92F" w14:textId="4F0C0C6D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1C458EF6" w14:textId="338A3348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57DE28AC" w14:textId="00CB2E52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0DBCBF7B" w14:textId="1D0A944C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39E7F8F2" w14:textId="13462921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05A4A49E" w14:textId="184BFBC5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36067B26" w14:textId="31AF3EB1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2B04D6A2" w14:textId="73AABF85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788233C5" w14:textId="3609007B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12644887" w14:textId="2C3F0E5A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0A166C17" w14:textId="193D5638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61216E18" w14:textId="5A89810F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6828FD54" w14:textId="078B7A67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0CE370B3" w14:textId="0C674E1C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722C3BCB" w14:textId="25FEE0B8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3DFFC3FE" w14:textId="180EB640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077279F7" w14:textId="4DBD9B7F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7E033BC3" w14:textId="5D18A5DE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15A02392" w14:textId="3B815D6C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6CE9D9B7" w14:textId="62522762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04BDB5A5" w14:textId="7CEE22A6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56B444D9" w14:textId="5CC20D20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1B7E6BBB" w14:textId="5BF79603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4442C9F4" w14:textId="514A7FD0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3216372A" w14:textId="194F0F9E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0916CD36" w14:textId="4ACB358E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70D2777A" w14:textId="553E7CEE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594B88CE" w14:textId="41CC3894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52A35544" w14:textId="5F0AE0D3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3F5FF7A9" w14:textId="5FACF5A5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0958A053" w14:textId="280B3A6A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51CCB911" w14:textId="35E4A2BC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1F43CCCF" w14:textId="0714D1C2" w:rsid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2"/>
          <w:sz w:val="24"/>
          <w:szCs w:val="24"/>
          <w:lang w:bidi="bn-BD"/>
        </w:rPr>
      </w:pPr>
    </w:p>
    <w:p w14:paraId="25B35313" w14:textId="77777777" w:rsidR="00F6642A" w:rsidRPr="00F6642A" w:rsidRDefault="00F6642A" w:rsidP="00F6642A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HAnsi" w:hAnsiTheme="majorHAnsi" w:cs="CIDFont+F1"/>
          <w:sz w:val="28"/>
          <w:szCs w:val="28"/>
          <w:lang w:bidi="bn-BD"/>
        </w:rPr>
      </w:pPr>
    </w:p>
    <w:p w14:paraId="4B1DA5E8" w14:textId="01C0C47A" w:rsidR="00C6554A" w:rsidRDefault="00F6642A" w:rsidP="00C6554A">
      <w:pPr>
        <w:pStyle w:val="ContactInfo"/>
      </w:pPr>
      <w:r>
        <w:t>Mohammed Latif Siddiq</w:t>
      </w:r>
      <w:r w:rsidR="00C6554A">
        <w:t xml:space="preserve"> |</w:t>
      </w:r>
      <w:r>
        <w:t xml:space="preserve"> 1505069</w:t>
      </w:r>
      <w:r w:rsidR="00C6554A">
        <w:br w:type="page"/>
      </w:r>
    </w:p>
    <w:p w14:paraId="4B72853B" w14:textId="7988EF49" w:rsidR="00C6554A" w:rsidRDefault="00F6642A" w:rsidP="00F6642A">
      <w:pPr>
        <w:pStyle w:val="Heading1"/>
      </w:pPr>
      <w:r w:rsidRPr="00F6642A">
        <w:lastRenderedPageBreak/>
        <w:t>Telco-Customer-Churn</w:t>
      </w:r>
    </w:p>
    <w:p w14:paraId="1550B8DC" w14:textId="77777777" w:rsidR="00095959" w:rsidRPr="00095959" w:rsidRDefault="00095959" w:rsidP="00095959"/>
    <w:p w14:paraId="1EE10AF0" w14:textId="3A6D4CE4" w:rsidR="00F6642A" w:rsidRPr="00F6642A" w:rsidRDefault="00F6642A" w:rsidP="00F6642A">
      <w:pPr>
        <w:pStyle w:val="Heading2"/>
      </w:pPr>
      <w:r>
        <w:t>Decision Tree</w:t>
      </w:r>
    </w:p>
    <w:tbl>
      <w:tblPr>
        <w:tblStyle w:val="MediumShading2-Accent1"/>
        <w:tblW w:w="8909" w:type="dxa"/>
        <w:tblLook w:val="04A0" w:firstRow="1" w:lastRow="0" w:firstColumn="1" w:lastColumn="0" w:noHBand="0" w:noVBand="1"/>
      </w:tblPr>
      <w:tblGrid>
        <w:gridCol w:w="2969"/>
        <w:gridCol w:w="2970"/>
        <w:gridCol w:w="2970"/>
      </w:tblGrid>
      <w:tr w:rsidR="00F6642A" w14:paraId="1AF2F0D6" w14:textId="77777777" w:rsidTr="00F66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9" w:type="dxa"/>
          </w:tcPr>
          <w:p w14:paraId="287FE203" w14:textId="46A30F64" w:rsidR="00F6642A" w:rsidRDefault="00F6642A" w:rsidP="00F6642A">
            <w:pPr>
              <w:jc w:val="center"/>
            </w:pPr>
            <w:r>
              <w:t>Performance Measure</w:t>
            </w:r>
          </w:p>
        </w:tc>
        <w:tc>
          <w:tcPr>
            <w:tcW w:w="2970" w:type="dxa"/>
          </w:tcPr>
          <w:p w14:paraId="4D0E662E" w14:textId="1704A566" w:rsidR="00F6642A" w:rsidRDefault="00F6642A" w:rsidP="00F66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2970" w:type="dxa"/>
          </w:tcPr>
          <w:p w14:paraId="3C72CB6D" w14:textId="7F8A9106" w:rsidR="00F6642A" w:rsidRDefault="00F6642A" w:rsidP="00F66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6642A" w14:paraId="38B5D3D1" w14:textId="77777777" w:rsidTr="00F6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50E0C38" w14:textId="7E7B4869" w:rsidR="00F6642A" w:rsidRDefault="00F6642A" w:rsidP="00F6642A">
            <w:r>
              <w:t>Accuracy</w:t>
            </w:r>
          </w:p>
        </w:tc>
        <w:tc>
          <w:tcPr>
            <w:tcW w:w="2970" w:type="dxa"/>
          </w:tcPr>
          <w:p w14:paraId="36F7AF50" w14:textId="45E4443B" w:rsidR="00F6642A" w:rsidRDefault="007504EE" w:rsidP="00F6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4EE">
              <w:t>93.6812211572595</w:t>
            </w:r>
          </w:p>
        </w:tc>
        <w:tc>
          <w:tcPr>
            <w:tcW w:w="2970" w:type="dxa"/>
          </w:tcPr>
          <w:p w14:paraId="570D6A5A" w14:textId="1AA1BFA6" w:rsidR="00F6642A" w:rsidRDefault="007504EE" w:rsidP="00F6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4EE">
              <w:t>71.82398864442867</w:t>
            </w:r>
          </w:p>
        </w:tc>
      </w:tr>
      <w:tr w:rsidR="00F6642A" w14:paraId="22F4354D" w14:textId="77777777" w:rsidTr="00F6642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328BB997" w14:textId="41F60CA2" w:rsidR="00F6642A" w:rsidRDefault="00F6642A" w:rsidP="00F6642A">
            <w:r>
              <w:rPr>
                <w:rFonts w:ascii="CIDFont+F1" w:hAnsi="CIDFont+F1" w:cs="CIDFont+F1"/>
                <w:sz w:val="24"/>
                <w:szCs w:val="24"/>
                <w:lang w:bidi="bn-BD"/>
              </w:rPr>
              <w:t>True positive rate</w:t>
            </w:r>
          </w:p>
        </w:tc>
        <w:tc>
          <w:tcPr>
            <w:tcW w:w="2970" w:type="dxa"/>
          </w:tcPr>
          <w:p w14:paraId="355BA654" w14:textId="54078F1A" w:rsidR="00F6642A" w:rsidRDefault="007504EE" w:rsidP="00F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4EE">
              <w:t>0.8830645161290323</w:t>
            </w:r>
          </w:p>
        </w:tc>
        <w:tc>
          <w:tcPr>
            <w:tcW w:w="2970" w:type="dxa"/>
          </w:tcPr>
          <w:p w14:paraId="1808C181" w14:textId="14BF46FB" w:rsidR="00F6642A" w:rsidRDefault="007504EE" w:rsidP="00F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4EE">
              <w:t>0.4645669291338583</w:t>
            </w:r>
          </w:p>
        </w:tc>
      </w:tr>
      <w:tr w:rsidR="00F6642A" w14:paraId="66DFFD52" w14:textId="77777777" w:rsidTr="00F6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0DAD90BC" w14:textId="3FB439EB" w:rsidR="00F6642A" w:rsidRDefault="00F6642A" w:rsidP="00F6642A">
            <w:r>
              <w:t>True negative rate</w:t>
            </w:r>
          </w:p>
        </w:tc>
        <w:tc>
          <w:tcPr>
            <w:tcW w:w="2970" w:type="dxa"/>
          </w:tcPr>
          <w:p w14:paraId="569633E5" w14:textId="26BEDBE2" w:rsidR="00F6642A" w:rsidRDefault="007504EE" w:rsidP="00F6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4EE">
              <w:t>0.9561022672455378</w:t>
            </w:r>
          </w:p>
        </w:tc>
        <w:tc>
          <w:tcPr>
            <w:tcW w:w="2970" w:type="dxa"/>
          </w:tcPr>
          <w:p w14:paraId="5B51A97D" w14:textId="0CABE2D5" w:rsidR="00F6642A" w:rsidRDefault="007504EE" w:rsidP="00F6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4EE">
              <w:t>0.4645669291338583</w:t>
            </w:r>
          </w:p>
        </w:tc>
      </w:tr>
      <w:tr w:rsidR="00F6642A" w14:paraId="32A1DB14" w14:textId="77777777" w:rsidTr="00F6642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3A06159F" w14:textId="49A0A50B" w:rsidR="00F6642A" w:rsidRDefault="00F6642A" w:rsidP="00F6642A">
            <w:r>
              <w:t>Positive predict value</w:t>
            </w:r>
          </w:p>
        </w:tc>
        <w:tc>
          <w:tcPr>
            <w:tcW w:w="2970" w:type="dxa"/>
          </w:tcPr>
          <w:p w14:paraId="16783EA5" w14:textId="43DD86B5" w:rsidR="00F6642A" w:rsidRDefault="007504EE" w:rsidP="00F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4EE">
              <w:t>0.8783422459893048</w:t>
            </w:r>
          </w:p>
        </w:tc>
        <w:tc>
          <w:tcPr>
            <w:tcW w:w="2970" w:type="dxa"/>
          </w:tcPr>
          <w:p w14:paraId="1E07F72A" w14:textId="0004621D" w:rsidR="00F6642A" w:rsidRDefault="007504EE" w:rsidP="00F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4EE">
              <w:t>0.4783783783783784</w:t>
            </w:r>
          </w:p>
        </w:tc>
      </w:tr>
      <w:tr w:rsidR="00F6642A" w14:paraId="432DF476" w14:textId="77777777" w:rsidTr="00F6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065E596C" w14:textId="7B1CBE3E" w:rsidR="00F6642A" w:rsidRDefault="007504EE" w:rsidP="00F6642A">
            <w:r>
              <w:t>False discovery rate</w:t>
            </w:r>
          </w:p>
        </w:tc>
        <w:tc>
          <w:tcPr>
            <w:tcW w:w="2970" w:type="dxa"/>
          </w:tcPr>
          <w:p w14:paraId="6C993ED3" w14:textId="1854FAA4" w:rsidR="00F6642A" w:rsidRDefault="007504EE" w:rsidP="00F6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4EE">
              <w:t>0.12165775401069519</w:t>
            </w:r>
          </w:p>
        </w:tc>
        <w:tc>
          <w:tcPr>
            <w:tcW w:w="2970" w:type="dxa"/>
          </w:tcPr>
          <w:p w14:paraId="4E0C2681" w14:textId="7D4D5074" w:rsidR="00F6642A" w:rsidRDefault="007504EE" w:rsidP="00F6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4EE">
              <w:t>0.5216216216216216</w:t>
            </w:r>
          </w:p>
        </w:tc>
      </w:tr>
      <w:tr w:rsidR="00F6642A" w14:paraId="70EF7F0F" w14:textId="77777777" w:rsidTr="00F6642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5508254A" w14:textId="67B7C1E5" w:rsidR="00F6642A" w:rsidRDefault="007504EE" w:rsidP="00F6642A">
            <w:r>
              <w:t>F1 score</w:t>
            </w:r>
          </w:p>
        </w:tc>
        <w:tc>
          <w:tcPr>
            <w:tcW w:w="2970" w:type="dxa"/>
          </w:tcPr>
          <w:p w14:paraId="348B5A3B" w14:textId="284A56F1" w:rsidR="00F6642A" w:rsidRDefault="007504EE" w:rsidP="00F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4EE">
              <w:t>0.8806970509383377</w:t>
            </w:r>
          </w:p>
        </w:tc>
        <w:tc>
          <w:tcPr>
            <w:tcW w:w="2970" w:type="dxa"/>
          </w:tcPr>
          <w:p w14:paraId="611154CF" w14:textId="313BA7E4" w:rsidR="00F6642A" w:rsidRDefault="007504EE" w:rsidP="00F6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4EE">
              <w:t>0.47137150466045274</w:t>
            </w:r>
          </w:p>
        </w:tc>
      </w:tr>
    </w:tbl>
    <w:p w14:paraId="3DB9CB1B" w14:textId="74F0CC93" w:rsidR="007504EE" w:rsidRDefault="007504EE" w:rsidP="007504EE">
      <w:pPr>
        <w:pStyle w:val="Heading2"/>
      </w:pPr>
    </w:p>
    <w:p w14:paraId="54E524CD" w14:textId="75C1C0FC" w:rsidR="00095959" w:rsidRDefault="00095959" w:rsidP="00095959"/>
    <w:p w14:paraId="25156EB2" w14:textId="424472EA" w:rsidR="00095959" w:rsidRDefault="00095959" w:rsidP="00095959"/>
    <w:p w14:paraId="2FBE8068" w14:textId="4DA3BCD5" w:rsidR="00095959" w:rsidRPr="00095959" w:rsidRDefault="00095959" w:rsidP="00095959"/>
    <w:p w14:paraId="56E15AE6" w14:textId="094D4047" w:rsidR="007504EE" w:rsidRPr="00F6642A" w:rsidRDefault="007504EE" w:rsidP="007504EE">
      <w:pPr>
        <w:pStyle w:val="Heading2"/>
      </w:pPr>
      <w:r>
        <w:t>Adaboost</w:t>
      </w:r>
    </w:p>
    <w:tbl>
      <w:tblPr>
        <w:tblStyle w:val="MediumShading2-Accent1"/>
        <w:tblW w:w="8909" w:type="dxa"/>
        <w:tblLook w:val="04A0" w:firstRow="1" w:lastRow="0" w:firstColumn="1" w:lastColumn="0" w:noHBand="0" w:noVBand="1"/>
      </w:tblPr>
      <w:tblGrid>
        <w:gridCol w:w="2969"/>
        <w:gridCol w:w="2970"/>
        <w:gridCol w:w="2970"/>
      </w:tblGrid>
      <w:tr w:rsidR="007504EE" w14:paraId="2EE463AE" w14:textId="77777777" w:rsidTr="00C83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9" w:type="dxa"/>
          </w:tcPr>
          <w:p w14:paraId="39DB10A0" w14:textId="2A27C7CD" w:rsidR="007504EE" w:rsidRDefault="007504EE" w:rsidP="00C83851">
            <w:pPr>
              <w:jc w:val="center"/>
            </w:pPr>
            <w:r>
              <w:t>Number of Boosting Round</w:t>
            </w:r>
          </w:p>
        </w:tc>
        <w:tc>
          <w:tcPr>
            <w:tcW w:w="2970" w:type="dxa"/>
          </w:tcPr>
          <w:p w14:paraId="241999C7" w14:textId="77777777" w:rsidR="007504EE" w:rsidRDefault="007504EE" w:rsidP="00C8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2970" w:type="dxa"/>
          </w:tcPr>
          <w:p w14:paraId="052D1DFF" w14:textId="77777777" w:rsidR="007504EE" w:rsidRDefault="007504EE" w:rsidP="00C8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7504EE" w14:paraId="27D9A65D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0AD0CBDA" w14:textId="611D50A7" w:rsidR="007504EE" w:rsidRDefault="007504EE" w:rsidP="00C83851">
            <w:r>
              <w:t>5</w:t>
            </w:r>
          </w:p>
        </w:tc>
        <w:tc>
          <w:tcPr>
            <w:tcW w:w="2970" w:type="dxa"/>
          </w:tcPr>
          <w:p w14:paraId="0729222C" w14:textId="08B11852" w:rsidR="007504EE" w:rsidRDefault="007504EE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4EE">
              <w:t>77.36954206602769</w:t>
            </w:r>
          </w:p>
        </w:tc>
        <w:tc>
          <w:tcPr>
            <w:tcW w:w="2970" w:type="dxa"/>
          </w:tcPr>
          <w:p w14:paraId="50109965" w14:textId="116D644F" w:rsidR="007504EE" w:rsidRDefault="007504EE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4EE">
              <w:t>78.28246983676367</w:t>
            </w:r>
          </w:p>
        </w:tc>
      </w:tr>
      <w:tr w:rsidR="007504EE" w14:paraId="1A2BB750" w14:textId="77777777" w:rsidTr="00C8385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63CFFC20" w14:textId="29047A00" w:rsidR="007504EE" w:rsidRDefault="007504EE" w:rsidP="00C83851">
            <w:r>
              <w:rPr>
                <w:rFonts w:ascii="CIDFont+F1" w:hAnsi="CIDFont+F1" w:cs="CIDFont+F1"/>
                <w:sz w:val="24"/>
                <w:szCs w:val="24"/>
                <w:lang w:bidi="bn-BD"/>
              </w:rPr>
              <w:t>10</w:t>
            </w:r>
          </w:p>
        </w:tc>
        <w:tc>
          <w:tcPr>
            <w:tcW w:w="2970" w:type="dxa"/>
          </w:tcPr>
          <w:p w14:paraId="3D083643" w14:textId="3247A09A" w:rsidR="007504EE" w:rsidRDefault="007504EE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4EE">
              <w:t>78.64749733759318</w:t>
            </w:r>
          </w:p>
        </w:tc>
        <w:tc>
          <w:tcPr>
            <w:tcW w:w="2970" w:type="dxa"/>
          </w:tcPr>
          <w:p w14:paraId="7F166B9F" w14:textId="16C65324" w:rsidR="007504EE" w:rsidRDefault="007504EE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4EE">
              <w:t>79.4180269694819</w:t>
            </w:r>
          </w:p>
        </w:tc>
      </w:tr>
      <w:tr w:rsidR="007504EE" w14:paraId="191FE708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1A2437FB" w14:textId="1D6F97DB" w:rsidR="007504EE" w:rsidRDefault="007504EE" w:rsidP="00C83851">
            <w:r>
              <w:t>15</w:t>
            </w:r>
          </w:p>
        </w:tc>
        <w:tc>
          <w:tcPr>
            <w:tcW w:w="2970" w:type="dxa"/>
          </w:tcPr>
          <w:p w14:paraId="7A844955" w14:textId="6C461D3E" w:rsidR="007504EE" w:rsidRDefault="007504EE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4EE">
              <w:t>79.67696130635427</w:t>
            </w:r>
          </w:p>
        </w:tc>
        <w:tc>
          <w:tcPr>
            <w:tcW w:w="2970" w:type="dxa"/>
          </w:tcPr>
          <w:p w14:paraId="3FFE4813" w14:textId="5B08D268" w:rsidR="007504EE" w:rsidRDefault="007504EE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4EE">
              <w:t>79.27608232789213</w:t>
            </w:r>
          </w:p>
        </w:tc>
      </w:tr>
      <w:tr w:rsidR="007504EE" w14:paraId="3A252E34" w14:textId="77777777" w:rsidTr="00C8385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7EEE77C" w14:textId="448BD8D8" w:rsidR="007504EE" w:rsidRDefault="007504EE" w:rsidP="00C83851">
            <w:r>
              <w:t>20</w:t>
            </w:r>
          </w:p>
        </w:tc>
        <w:tc>
          <w:tcPr>
            <w:tcW w:w="2970" w:type="dxa"/>
          </w:tcPr>
          <w:p w14:paraId="23336820" w14:textId="6217EDFD" w:rsidR="007504EE" w:rsidRDefault="007504EE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4EE">
              <w:t>79.28647497337593</w:t>
            </w:r>
          </w:p>
        </w:tc>
        <w:tc>
          <w:tcPr>
            <w:tcW w:w="2970" w:type="dxa"/>
          </w:tcPr>
          <w:p w14:paraId="062E52A5" w14:textId="37D2A223" w:rsidR="007504EE" w:rsidRDefault="007504EE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4EE">
              <w:t>78.49538679914833</w:t>
            </w:r>
          </w:p>
        </w:tc>
      </w:tr>
    </w:tbl>
    <w:p w14:paraId="6A9F8279" w14:textId="6E075A30" w:rsidR="00AC7AFF" w:rsidRDefault="00AC7AFF" w:rsidP="00F6642A"/>
    <w:p w14:paraId="2B1BE896" w14:textId="77777777" w:rsidR="00AC7AFF" w:rsidRDefault="00AC7AFF">
      <w:r>
        <w:br w:type="page"/>
      </w:r>
    </w:p>
    <w:p w14:paraId="56892190" w14:textId="26BBC63F" w:rsidR="00AC7AFF" w:rsidRDefault="00AC7AFF" w:rsidP="00AC7AFF">
      <w:pPr>
        <w:pStyle w:val="Heading1"/>
      </w:pPr>
      <w:r>
        <w:t>Adult Dataset</w:t>
      </w:r>
    </w:p>
    <w:p w14:paraId="0CB129F8" w14:textId="77777777" w:rsidR="00095959" w:rsidRPr="00095959" w:rsidRDefault="00095959" w:rsidP="00095959"/>
    <w:p w14:paraId="7B43B3C5" w14:textId="03A3C2B9" w:rsidR="00095959" w:rsidRPr="00095959" w:rsidRDefault="00AC7AFF" w:rsidP="00095959">
      <w:pPr>
        <w:pStyle w:val="Heading2"/>
      </w:pPr>
      <w:r>
        <w:t>Decision Tree</w:t>
      </w:r>
    </w:p>
    <w:tbl>
      <w:tblPr>
        <w:tblStyle w:val="MediumShading2-Accent1"/>
        <w:tblW w:w="8909" w:type="dxa"/>
        <w:tblLook w:val="04A0" w:firstRow="1" w:lastRow="0" w:firstColumn="1" w:lastColumn="0" w:noHBand="0" w:noVBand="1"/>
      </w:tblPr>
      <w:tblGrid>
        <w:gridCol w:w="2969"/>
        <w:gridCol w:w="2970"/>
        <w:gridCol w:w="2970"/>
      </w:tblGrid>
      <w:tr w:rsidR="00AC7AFF" w14:paraId="6710BB2D" w14:textId="77777777" w:rsidTr="00C83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9" w:type="dxa"/>
          </w:tcPr>
          <w:p w14:paraId="5FA5F7B6" w14:textId="77777777" w:rsidR="00AC7AFF" w:rsidRDefault="00AC7AFF" w:rsidP="00C83851">
            <w:pPr>
              <w:jc w:val="center"/>
            </w:pPr>
            <w:r>
              <w:t>Performance Measure</w:t>
            </w:r>
          </w:p>
        </w:tc>
        <w:tc>
          <w:tcPr>
            <w:tcW w:w="2970" w:type="dxa"/>
          </w:tcPr>
          <w:p w14:paraId="7D1CE811" w14:textId="77777777" w:rsidR="00AC7AFF" w:rsidRDefault="00AC7AFF" w:rsidP="00C8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2970" w:type="dxa"/>
          </w:tcPr>
          <w:p w14:paraId="58FFC40B" w14:textId="77777777" w:rsidR="00AC7AFF" w:rsidRDefault="00AC7AFF" w:rsidP="00C8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AC7AFF" w14:paraId="7CA4AC91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07E99DBE" w14:textId="77777777" w:rsidR="00AC7AFF" w:rsidRDefault="00AC7AFF" w:rsidP="00C83851">
            <w:r>
              <w:t>Accuracy</w:t>
            </w:r>
          </w:p>
        </w:tc>
        <w:tc>
          <w:tcPr>
            <w:tcW w:w="2970" w:type="dxa"/>
          </w:tcPr>
          <w:p w14:paraId="2855472F" w14:textId="0EE83BCF" w:rsidR="00AC7AFF" w:rsidRDefault="00AC7AFF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F">
              <w:t>90.86330272411782</w:t>
            </w:r>
          </w:p>
        </w:tc>
        <w:tc>
          <w:tcPr>
            <w:tcW w:w="2970" w:type="dxa"/>
          </w:tcPr>
          <w:p w14:paraId="6A98A2A6" w14:textId="527EFE7D" w:rsidR="00AC7AFF" w:rsidRDefault="00AC7AFF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F">
              <w:t>80.81813156440022</w:t>
            </w:r>
          </w:p>
        </w:tc>
      </w:tr>
      <w:tr w:rsidR="00AC7AFF" w14:paraId="1A3E6633" w14:textId="77777777" w:rsidTr="00C8385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547D36F4" w14:textId="77777777" w:rsidR="00AC7AFF" w:rsidRDefault="00AC7AFF" w:rsidP="00C83851">
            <w:r>
              <w:rPr>
                <w:rFonts w:ascii="CIDFont+F1" w:hAnsi="CIDFont+F1" w:cs="CIDFont+F1"/>
                <w:sz w:val="24"/>
                <w:szCs w:val="24"/>
                <w:lang w:bidi="bn-BD"/>
              </w:rPr>
              <w:t>True positive rate</w:t>
            </w:r>
          </w:p>
        </w:tc>
        <w:tc>
          <w:tcPr>
            <w:tcW w:w="2970" w:type="dxa"/>
          </w:tcPr>
          <w:p w14:paraId="62B20747" w14:textId="3DCAF036" w:rsidR="00AC7AFF" w:rsidRDefault="00AC7AFF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F">
              <w:t>0.7682693533988012</w:t>
            </w:r>
          </w:p>
        </w:tc>
        <w:tc>
          <w:tcPr>
            <w:tcW w:w="2970" w:type="dxa"/>
          </w:tcPr>
          <w:p w14:paraId="62CE2A6C" w14:textId="4B7ADC0F" w:rsidR="00AC7AFF" w:rsidRDefault="00AC7AFF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F">
              <w:t>0.5423816952678107</w:t>
            </w:r>
          </w:p>
        </w:tc>
      </w:tr>
      <w:tr w:rsidR="00AC7AFF" w14:paraId="30B4C9CA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66E37AC2" w14:textId="77777777" w:rsidR="00AC7AFF" w:rsidRDefault="00AC7AFF" w:rsidP="00C83851">
            <w:r>
              <w:t>True negative rate</w:t>
            </w:r>
          </w:p>
        </w:tc>
        <w:tc>
          <w:tcPr>
            <w:tcW w:w="2970" w:type="dxa"/>
          </w:tcPr>
          <w:p w14:paraId="3FE94236" w14:textId="659AF506" w:rsidR="00AC7AFF" w:rsidRDefault="00AC7AFF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F">
              <w:t>0.9531553398058252</w:t>
            </w:r>
          </w:p>
        </w:tc>
        <w:tc>
          <w:tcPr>
            <w:tcW w:w="2970" w:type="dxa"/>
          </w:tcPr>
          <w:p w14:paraId="729DF45F" w14:textId="4863FAB8" w:rsidR="00AC7AFF" w:rsidRDefault="00AC7AFF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F">
              <w:t>0.890390028146361</w:t>
            </w:r>
          </w:p>
        </w:tc>
      </w:tr>
      <w:tr w:rsidR="00AC7AFF" w14:paraId="5BD44664" w14:textId="77777777" w:rsidTr="00C8385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22AE05CE" w14:textId="77777777" w:rsidR="00AC7AFF" w:rsidRDefault="00AC7AFF" w:rsidP="00C83851">
            <w:r>
              <w:t>Positive predict value</w:t>
            </w:r>
          </w:p>
        </w:tc>
        <w:tc>
          <w:tcPr>
            <w:tcW w:w="2970" w:type="dxa"/>
          </w:tcPr>
          <w:p w14:paraId="092164E4" w14:textId="136F811C" w:rsidR="00AC7AFF" w:rsidRDefault="00AC7AFF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F">
              <w:t>0.8387635756056808</w:t>
            </w:r>
          </w:p>
        </w:tc>
        <w:tc>
          <w:tcPr>
            <w:tcW w:w="2970" w:type="dxa"/>
          </w:tcPr>
          <w:p w14:paraId="61282304" w14:textId="3E5008EC" w:rsidR="00AC7AFF" w:rsidRDefault="00AC7AFF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F">
              <w:t>0.6048129892722528</w:t>
            </w:r>
          </w:p>
        </w:tc>
      </w:tr>
      <w:tr w:rsidR="00AC7AFF" w14:paraId="220A7E4E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99D406B" w14:textId="77777777" w:rsidR="00AC7AFF" w:rsidRDefault="00AC7AFF" w:rsidP="00C83851">
            <w:r>
              <w:t>False discovery rate</w:t>
            </w:r>
          </w:p>
        </w:tc>
        <w:tc>
          <w:tcPr>
            <w:tcW w:w="2970" w:type="dxa"/>
          </w:tcPr>
          <w:p w14:paraId="20BD3DC3" w14:textId="27F873F6" w:rsidR="00AC7AFF" w:rsidRDefault="00AC7AFF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F">
              <w:t>0.16123642439431912</w:t>
            </w:r>
          </w:p>
        </w:tc>
        <w:tc>
          <w:tcPr>
            <w:tcW w:w="2970" w:type="dxa"/>
          </w:tcPr>
          <w:p w14:paraId="16F7231B" w14:textId="4667A140" w:rsidR="00AC7AFF" w:rsidRDefault="00AC7AFF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F">
              <w:t>0.39518701072774715</w:t>
            </w:r>
          </w:p>
        </w:tc>
      </w:tr>
      <w:tr w:rsidR="00AC7AFF" w14:paraId="2B5043C8" w14:textId="77777777" w:rsidTr="00C83851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079C325B" w14:textId="77777777" w:rsidR="00AC7AFF" w:rsidRDefault="00AC7AFF" w:rsidP="00C83851">
            <w:r>
              <w:t>F1 score</w:t>
            </w:r>
          </w:p>
        </w:tc>
        <w:tc>
          <w:tcPr>
            <w:tcW w:w="2970" w:type="dxa"/>
          </w:tcPr>
          <w:p w14:paraId="0E44937F" w14:textId="25DAD77C" w:rsidR="00AC7AFF" w:rsidRDefault="00AC7AFF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F">
              <w:t>0.16123642439431912</w:t>
            </w:r>
          </w:p>
        </w:tc>
        <w:tc>
          <w:tcPr>
            <w:tcW w:w="2970" w:type="dxa"/>
          </w:tcPr>
          <w:p w14:paraId="77DB18B8" w14:textId="54BA179D" w:rsidR="00AC7AFF" w:rsidRDefault="00AC7AFF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F">
              <w:t>0.571898560657985</w:t>
            </w:r>
          </w:p>
        </w:tc>
      </w:tr>
    </w:tbl>
    <w:p w14:paraId="414509BA" w14:textId="01081883" w:rsidR="00AC7AFF" w:rsidRDefault="00AC7AFF" w:rsidP="00AC7AFF">
      <w:pPr>
        <w:pStyle w:val="Heading2"/>
      </w:pPr>
    </w:p>
    <w:p w14:paraId="656545EE" w14:textId="7938B5D1" w:rsidR="00095959" w:rsidRDefault="00095959" w:rsidP="00095959"/>
    <w:p w14:paraId="0FA40485" w14:textId="224E23E1" w:rsidR="00095959" w:rsidRDefault="00095959" w:rsidP="00095959"/>
    <w:p w14:paraId="7DBA5858" w14:textId="4B1499AD" w:rsidR="00095959" w:rsidRPr="00095959" w:rsidRDefault="00095959" w:rsidP="00095959"/>
    <w:p w14:paraId="197B3563" w14:textId="3C71EC74" w:rsidR="00095959" w:rsidRPr="00095959" w:rsidRDefault="00AC7AFF" w:rsidP="00095959">
      <w:pPr>
        <w:pStyle w:val="Heading2"/>
      </w:pPr>
      <w:r>
        <w:t>Adaboost</w:t>
      </w:r>
    </w:p>
    <w:tbl>
      <w:tblPr>
        <w:tblStyle w:val="MediumShading2-Accent1"/>
        <w:tblW w:w="8909" w:type="dxa"/>
        <w:tblLook w:val="04A0" w:firstRow="1" w:lastRow="0" w:firstColumn="1" w:lastColumn="0" w:noHBand="0" w:noVBand="1"/>
      </w:tblPr>
      <w:tblGrid>
        <w:gridCol w:w="2969"/>
        <w:gridCol w:w="2970"/>
        <w:gridCol w:w="2970"/>
      </w:tblGrid>
      <w:tr w:rsidR="00AC7AFF" w14:paraId="1ECFD340" w14:textId="77777777" w:rsidTr="00C83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9" w:type="dxa"/>
          </w:tcPr>
          <w:p w14:paraId="70E682F2" w14:textId="77777777" w:rsidR="00AC7AFF" w:rsidRDefault="00AC7AFF" w:rsidP="00C83851">
            <w:pPr>
              <w:jc w:val="center"/>
            </w:pPr>
            <w:r>
              <w:t>Number of Boosting Round</w:t>
            </w:r>
          </w:p>
        </w:tc>
        <w:tc>
          <w:tcPr>
            <w:tcW w:w="2970" w:type="dxa"/>
          </w:tcPr>
          <w:p w14:paraId="563A6D1B" w14:textId="77777777" w:rsidR="00AC7AFF" w:rsidRDefault="00AC7AFF" w:rsidP="00C8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2970" w:type="dxa"/>
          </w:tcPr>
          <w:p w14:paraId="1A7893EE" w14:textId="77777777" w:rsidR="00AC7AFF" w:rsidRDefault="00AC7AFF" w:rsidP="00C8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AC7AFF" w14:paraId="6831561D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25E80429" w14:textId="77777777" w:rsidR="00AC7AFF" w:rsidRDefault="00AC7AFF" w:rsidP="00C83851">
            <w:r>
              <w:t>5</w:t>
            </w:r>
          </w:p>
        </w:tc>
        <w:tc>
          <w:tcPr>
            <w:tcW w:w="2970" w:type="dxa"/>
          </w:tcPr>
          <w:p w14:paraId="50F45E6D" w14:textId="00BCD224" w:rsidR="00AC7AFF" w:rsidRDefault="00AC7AFF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F">
              <w:t>82.00608089432143</w:t>
            </w:r>
          </w:p>
        </w:tc>
        <w:tc>
          <w:tcPr>
            <w:tcW w:w="2970" w:type="dxa"/>
          </w:tcPr>
          <w:p w14:paraId="49D76B04" w14:textId="6480A00E" w:rsidR="00AC7AFF" w:rsidRDefault="00AC7AFF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F">
              <w:t>82.17554204287205</w:t>
            </w:r>
          </w:p>
        </w:tc>
      </w:tr>
      <w:tr w:rsidR="00AC7AFF" w14:paraId="519F92BF" w14:textId="77777777" w:rsidTr="00C8385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47C17252" w14:textId="77777777" w:rsidR="00AC7AFF" w:rsidRDefault="00AC7AFF" w:rsidP="00C83851">
            <w:r>
              <w:rPr>
                <w:rFonts w:ascii="CIDFont+F1" w:hAnsi="CIDFont+F1" w:cs="CIDFont+F1"/>
                <w:sz w:val="24"/>
                <w:szCs w:val="24"/>
                <w:lang w:bidi="bn-BD"/>
              </w:rPr>
              <w:t>10</w:t>
            </w:r>
          </w:p>
        </w:tc>
        <w:tc>
          <w:tcPr>
            <w:tcW w:w="2970" w:type="dxa"/>
          </w:tcPr>
          <w:p w14:paraId="634BA12F" w14:textId="635FFD61" w:rsidR="00AC7AFF" w:rsidRDefault="00AC7AFF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F">
              <w:t>83.29596756856363</w:t>
            </w:r>
          </w:p>
        </w:tc>
        <w:tc>
          <w:tcPr>
            <w:tcW w:w="2970" w:type="dxa"/>
          </w:tcPr>
          <w:p w14:paraId="67736967" w14:textId="5555010D" w:rsidR="00AC7AFF" w:rsidRDefault="00AC7AFF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F">
              <w:t>83.50838400589645</w:t>
            </w:r>
          </w:p>
        </w:tc>
      </w:tr>
      <w:tr w:rsidR="00AC7AFF" w14:paraId="1E13955C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1CD8CAA" w14:textId="77777777" w:rsidR="00AC7AFF" w:rsidRDefault="00AC7AFF" w:rsidP="00C83851">
            <w:r>
              <w:t>15</w:t>
            </w:r>
          </w:p>
        </w:tc>
        <w:tc>
          <w:tcPr>
            <w:tcW w:w="2970" w:type="dxa"/>
          </w:tcPr>
          <w:p w14:paraId="759A4972" w14:textId="02629EE2" w:rsidR="00AC7AFF" w:rsidRDefault="00AC7AFF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F">
              <w:t>83.79656644451951</w:t>
            </w:r>
          </w:p>
        </w:tc>
        <w:tc>
          <w:tcPr>
            <w:tcW w:w="2970" w:type="dxa"/>
          </w:tcPr>
          <w:p w14:paraId="3B0085A3" w14:textId="60E85722" w:rsidR="00AC7AFF" w:rsidRDefault="00AC7AFF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F">
              <w:t>83.84620109329894</w:t>
            </w:r>
          </w:p>
        </w:tc>
      </w:tr>
      <w:tr w:rsidR="00AC7AFF" w14:paraId="7AA5AAB6" w14:textId="77777777" w:rsidTr="00C8385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055A769" w14:textId="77777777" w:rsidR="00AC7AFF" w:rsidRDefault="00AC7AFF" w:rsidP="00C83851">
            <w:r>
              <w:t>20</w:t>
            </w:r>
          </w:p>
        </w:tc>
        <w:tc>
          <w:tcPr>
            <w:tcW w:w="2970" w:type="dxa"/>
          </w:tcPr>
          <w:p w14:paraId="210461CE" w14:textId="6E043FE5" w:rsidR="00AC7AFF" w:rsidRDefault="00AC7AFF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F">
              <w:t>84.10368231933909</w:t>
            </w:r>
          </w:p>
        </w:tc>
        <w:tc>
          <w:tcPr>
            <w:tcW w:w="2970" w:type="dxa"/>
          </w:tcPr>
          <w:p w14:paraId="4028DCA6" w14:textId="18D9284A" w:rsidR="00AC7AFF" w:rsidRDefault="00AC7AFF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F">
              <w:t>84.12873902094466</w:t>
            </w:r>
          </w:p>
        </w:tc>
      </w:tr>
    </w:tbl>
    <w:p w14:paraId="4093033A" w14:textId="77777777" w:rsidR="00AC7AFF" w:rsidRDefault="00AC7AFF" w:rsidP="00AC7AFF"/>
    <w:p w14:paraId="62EF8C54" w14:textId="0BA647C0" w:rsidR="00AC7AFF" w:rsidRDefault="00AC7AFF" w:rsidP="00AC7AFF">
      <w:r>
        <w:br w:type="page"/>
      </w:r>
    </w:p>
    <w:p w14:paraId="27C697F1" w14:textId="38EFA0D0" w:rsidR="00095959" w:rsidRDefault="00095959" w:rsidP="00095959">
      <w:pPr>
        <w:pStyle w:val="Heading1"/>
      </w:pPr>
      <w:r>
        <w:t>Credit Card</w:t>
      </w:r>
      <w:r>
        <w:t xml:space="preserve"> Dataset</w:t>
      </w:r>
    </w:p>
    <w:p w14:paraId="08BFB7B8" w14:textId="77777777" w:rsidR="00095959" w:rsidRPr="00095959" w:rsidRDefault="00095959" w:rsidP="00095959"/>
    <w:p w14:paraId="3DF7C60A" w14:textId="77777777" w:rsidR="00095959" w:rsidRPr="00095959" w:rsidRDefault="00095959" w:rsidP="00095959">
      <w:pPr>
        <w:pStyle w:val="Heading2"/>
      </w:pPr>
      <w:r>
        <w:t>Decision Tree</w:t>
      </w:r>
    </w:p>
    <w:tbl>
      <w:tblPr>
        <w:tblStyle w:val="MediumShading2-Accent1"/>
        <w:tblW w:w="8909" w:type="dxa"/>
        <w:tblLook w:val="04A0" w:firstRow="1" w:lastRow="0" w:firstColumn="1" w:lastColumn="0" w:noHBand="0" w:noVBand="1"/>
      </w:tblPr>
      <w:tblGrid>
        <w:gridCol w:w="2969"/>
        <w:gridCol w:w="2970"/>
        <w:gridCol w:w="2970"/>
      </w:tblGrid>
      <w:tr w:rsidR="00095959" w14:paraId="0B3620E5" w14:textId="77777777" w:rsidTr="00C83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9" w:type="dxa"/>
          </w:tcPr>
          <w:p w14:paraId="65755050" w14:textId="77777777" w:rsidR="00095959" w:rsidRDefault="00095959" w:rsidP="00C83851">
            <w:pPr>
              <w:jc w:val="center"/>
            </w:pPr>
            <w:r>
              <w:t>Performance Measure</w:t>
            </w:r>
          </w:p>
        </w:tc>
        <w:tc>
          <w:tcPr>
            <w:tcW w:w="2970" w:type="dxa"/>
          </w:tcPr>
          <w:p w14:paraId="6096EF5E" w14:textId="77777777" w:rsidR="00095959" w:rsidRDefault="00095959" w:rsidP="00C8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2970" w:type="dxa"/>
          </w:tcPr>
          <w:p w14:paraId="1969CEFB" w14:textId="77777777" w:rsidR="00095959" w:rsidRDefault="00095959" w:rsidP="00C8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095959" w14:paraId="14571643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36989D06" w14:textId="77777777" w:rsidR="00095959" w:rsidRDefault="00095959" w:rsidP="00C83851">
            <w:r>
              <w:t>Accuracy</w:t>
            </w:r>
          </w:p>
        </w:tc>
        <w:tc>
          <w:tcPr>
            <w:tcW w:w="2970" w:type="dxa"/>
          </w:tcPr>
          <w:p w14:paraId="17CCD2FD" w14:textId="4A87CD0A" w:rsidR="00095959" w:rsidRDefault="00095959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959">
              <w:t>99.97278851851038</w:t>
            </w:r>
          </w:p>
        </w:tc>
        <w:tc>
          <w:tcPr>
            <w:tcW w:w="2970" w:type="dxa"/>
          </w:tcPr>
          <w:p w14:paraId="27C6E54A" w14:textId="016A66E1" w:rsidR="00095959" w:rsidRDefault="00095959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959">
              <w:t>99.92977774656788</w:t>
            </w:r>
          </w:p>
        </w:tc>
      </w:tr>
      <w:tr w:rsidR="00095959" w14:paraId="3F878E47" w14:textId="77777777" w:rsidTr="00C8385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6BFDBBAA" w14:textId="77777777" w:rsidR="00095959" w:rsidRDefault="00095959" w:rsidP="00C83851">
            <w:r>
              <w:rPr>
                <w:rFonts w:ascii="CIDFont+F1" w:hAnsi="CIDFont+F1" w:cs="CIDFont+F1"/>
                <w:sz w:val="24"/>
                <w:szCs w:val="24"/>
                <w:lang w:bidi="bn-BD"/>
              </w:rPr>
              <w:t>True positive rate</w:t>
            </w:r>
          </w:p>
        </w:tc>
        <w:tc>
          <w:tcPr>
            <w:tcW w:w="2970" w:type="dxa"/>
          </w:tcPr>
          <w:p w14:paraId="001552DC" w14:textId="3A2A922D" w:rsidR="00095959" w:rsidRDefault="00095959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59">
              <w:t>0.8609112709832134</w:t>
            </w:r>
          </w:p>
        </w:tc>
        <w:tc>
          <w:tcPr>
            <w:tcW w:w="2970" w:type="dxa"/>
          </w:tcPr>
          <w:p w14:paraId="4D187D31" w14:textId="7FB0B968" w:rsidR="00095959" w:rsidRDefault="00095959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59">
              <w:t>0.68</w:t>
            </w:r>
          </w:p>
        </w:tc>
      </w:tr>
      <w:tr w:rsidR="00095959" w14:paraId="2657BF9C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4E6A1A3A" w14:textId="77777777" w:rsidR="00095959" w:rsidRDefault="00095959" w:rsidP="00C83851">
            <w:r>
              <w:t>True negative rate</w:t>
            </w:r>
          </w:p>
        </w:tc>
        <w:tc>
          <w:tcPr>
            <w:tcW w:w="2970" w:type="dxa"/>
          </w:tcPr>
          <w:p w14:paraId="577CF424" w14:textId="666FD98F" w:rsidR="00095959" w:rsidRDefault="00095959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959">
              <w:t>0.9999824120161106</w:t>
            </w:r>
          </w:p>
        </w:tc>
        <w:tc>
          <w:tcPr>
            <w:tcW w:w="2970" w:type="dxa"/>
          </w:tcPr>
          <w:p w14:paraId="6FAEF772" w14:textId="0884456A" w:rsidR="00095959" w:rsidRDefault="00095959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959">
              <w:t>0.9997187406613111</w:t>
            </w:r>
          </w:p>
        </w:tc>
      </w:tr>
      <w:tr w:rsidR="00095959" w14:paraId="151638EE" w14:textId="77777777" w:rsidTr="00C8385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0F5E8C6E" w14:textId="77777777" w:rsidR="00095959" w:rsidRDefault="00095959" w:rsidP="00C83851">
            <w:r>
              <w:t>Positive predict value</w:t>
            </w:r>
          </w:p>
        </w:tc>
        <w:tc>
          <w:tcPr>
            <w:tcW w:w="2970" w:type="dxa"/>
          </w:tcPr>
          <w:p w14:paraId="393E19C0" w14:textId="6492D014" w:rsidR="00095959" w:rsidRDefault="00095959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59">
              <w:t>0.9999824120161106</w:t>
            </w:r>
          </w:p>
        </w:tc>
        <w:tc>
          <w:tcPr>
            <w:tcW w:w="2970" w:type="dxa"/>
          </w:tcPr>
          <w:p w14:paraId="1E6EA0A9" w14:textId="45C89C17" w:rsidR="00095959" w:rsidRDefault="00095959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59">
              <w:t>0.7611940298507462</w:t>
            </w:r>
          </w:p>
        </w:tc>
      </w:tr>
      <w:tr w:rsidR="00095959" w14:paraId="31D883B0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1092CB85" w14:textId="77777777" w:rsidR="00095959" w:rsidRDefault="00095959" w:rsidP="00095959">
            <w:r>
              <w:t>False discovery rate</w:t>
            </w:r>
          </w:p>
        </w:tc>
        <w:tc>
          <w:tcPr>
            <w:tcW w:w="2970" w:type="dxa"/>
          </w:tcPr>
          <w:p w14:paraId="6A96649C" w14:textId="368A7635" w:rsidR="00095959" w:rsidRDefault="00095959" w:rsidP="0009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959">
              <w:t>0.011019283746556474</w:t>
            </w:r>
          </w:p>
        </w:tc>
        <w:tc>
          <w:tcPr>
            <w:tcW w:w="2970" w:type="dxa"/>
          </w:tcPr>
          <w:p w14:paraId="269EB6D3" w14:textId="2D3C8900" w:rsidR="00095959" w:rsidRDefault="00095959" w:rsidP="0009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959">
              <w:t>0.23880597014925373</w:t>
            </w:r>
          </w:p>
        </w:tc>
      </w:tr>
      <w:tr w:rsidR="00095959" w14:paraId="55C0B405" w14:textId="77777777" w:rsidTr="00C83851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5A40B1E8" w14:textId="77777777" w:rsidR="00095959" w:rsidRDefault="00095959" w:rsidP="00C83851">
            <w:r>
              <w:t>F1 score</w:t>
            </w:r>
          </w:p>
        </w:tc>
        <w:tc>
          <w:tcPr>
            <w:tcW w:w="2970" w:type="dxa"/>
          </w:tcPr>
          <w:p w14:paraId="7EF5E93E" w14:textId="7F6877FF" w:rsidR="00095959" w:rsidRDefault="00095959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59">
              <w:t>0.9205128205128205</w:t>
            </w:r>
          </w:p>
        </w:tc>
        <w:tc>
          <w:tcPr>
            <w:tcW w:w="2970" w:type="dxa"/>
          </w:tcPr>
          <w:p w14:paraId="3B01F92B" w14:textId="374019F7" w:rsidR="00095959" w:rsidRDefault="00095959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59">
              <w:t>0.7183098591549296</w:t>
            </w:r>
          </w:p>
        </w:tc>
      </w:tr>
    </w:tbl>
    <w:p w14:paraId="5CC71601" w14:textId="77777777" w:rsidR="00095959" w:rsidRDefault="00095959" w:rsidP="00095959">
      <w:pPr>
        <w:pStyle w:val="Heading2"/>
      </w:pPr>
    </w:p>
    <w:p w14:paraId="5CA41DAC" w14:textId="77777777" w:rsidR="00095959" w:rsidRDefault="00095959" w:rsidP="00095959"/>
    <w:p w14:paraId="1F132C3F" w14:textId="77777777" w:rsidR="00095959" w:rsidRDefault="00095959" w:rsidP="00095959"/>
    <w:p w14:paraId="3D9541C8" w14:textId="77777777" w:rsidR="00095959" w:rsidRPr="00095959" w:rsidRDefault="00095959" w:rsidP="00095959"/>
    <w:p w14:paraId="220967C8" w14:textId="77777777" w:rsidR="00095959" w:rsidRPr="00095959" w:rsidRDefault="00095959" w:rsidP="00095959">
      <w:pPr>
        <w:pStyle w:val="Heading2"/>
      </w:pPr>
      <w:r>
        <w:t>Adaboost</w:t>
      </w:r>
    </w:p>
    <w:tbl>
      <w:tblPr>
        <w:tblStyle w:val="MediumShading2-Accent1"/>
        <w:tblW w:w="8909" w:type="dxa"/>
        <w:tblLook w:val="04A0" w:firstRow="1" w:lastRow="0" w:firstColumn="1" w:lastColumn="0" w:noHBand="0" w:noVBand="1"/>
      </w:tblPr>
      <w:tblGrid>
        <w:gridCol w:w="2969"/>
        <w:gridCol w:w="2970"/>
        <w:gridCol w:w="2970"/>
      </w:tblGrid>
      <w:tr w:rsidR="00095959" w14:paraId="228DC761" w14:textId="77777777" w:rsidTr="00C83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9" w:type="dxa"/>
          </w:tcPr>
          <w:p w14:paraId="5DDF1A21" w14:textId="77777777" w:rsidR="00095959" w:rsidRDefault="00095959" w:rsidP="00C83851">
            <w:pPr>
              <w:jc w:val="center"/>
            </w:pPr>
            <w:r>
              <w:t>Number of Boosting Round</w:t>
            </w:r>
          </w:p>
        </w:tc>
        <w:tc>
          <w:tcPr>
            <w:tcW w:w="2970" w:type="dxa"/>
          </w:tcPr>
          <w:p w14:paraId="52FA3FD9" w14:textId="77777777" w:rsidR="00095959" w:rsidRDefault="00095959" w:rsidP="00C8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2970" w:type="dxa"/>
          </w:tcPr>
          <w:p w14:paraId="65705C32" w14:textId="77777777" w:rsidR="00095959" w:rsidRDefault="00095959" w:rsidP="00C83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095959" w14:paraId="22D3961F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34268637" w14:textId="77777777" w:rsidR="00095959" w:rsidRDefault="00095959" w:rsidP="00C83851">
            <w:r>
              <w:t>5</w:t>
            </w:r>
          </w:p>
        </w:tc>
        <w:tc>
          <w:tcPr>
            <w:tcW w:w="2970" w:type="dxa"/>
          </w:tcPr>
          <w:p w14:paraId="44F7CBBD" w14:textId="230E156E" w:rsidR="00095959" w:rsidRDefault="00095959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959">
              <w:t>99.90432091992363</w:t>
            </w:r>
          </w:p>
        </w:tc>
        <w:tc>
          <w:tcPr>
            <w:tcW w:w="2970" w:type="dxa"/>
          </w:tcPr>
          <w:p w14:paraId="714FF0BE" w14:textId="446CBBAA" w:rsidR="00095959" w:rsidRDefault="00DA7285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285">
              <w:t>99.89993328885924</w:t>
            </w:r>
          </w:p>
        </w:tc>
      </w:tr>
      <w:tr w:rsidR="00095959" w14:paraId="52414608" w14:textId="77777777" w:rsidTr="00C8385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2A32E8B9" w14:textId="77777777" w:rsidR="00095959" w:rsidRDefault="00095959" w:rsidP="00C83851">
            <w:r>
              <w:rPr>
                <w:rFonts w:ascii="CIDFont+F1" w:hAnsi="CIDFont+F1" w:cs="CIDFont+F1"/>
                <w:sz w:val="24"/>
                <w:szCs w:val="24"/>
                <w:lang w:bidi="bn-BD"/>
              </w:rPr>
              <w:t>10</w:t>
            </w:r>
          </w:p>
        </w:tc>
        <w:tc>
          <w:tcPr>
            <w:tcW w:w="2970" w:type="dxa"/>
          </w:tcPr>
          <w:p w14:paraId="7E16C34A" w14:textId="1A56EC26" w:rsidR="00095959" w:rsidRDefault="00DA7285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285">
              <w:t>99.90432091992363</w:t>
            </w:r>
          </w:p>
        </w:tc>
        <w:tc>
          <w:tcPr>
            <w:tcW w:w="2970" w:type="dxa"/>
          </w:tcPr>
          <w:p w14:paraId="4A4EF607" w14:textId="35085B93" w:rsidR="00095959" w:rsidRDefault="00DA7285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285">
              <w:t>99.89993328885924</w:t>
            </w:r>
          </w:p>
        </w:tc>
      </w:tr>
      <w:tr w:rsidR="00095959" w14:paraId="093312D4" w14:textId="77777777" w:rsidTr="00C8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2D28726E" w14:textId="77777777" w:rsidR="00095959" w:rsidRDefault="00095959" w:rsidP="00C83851">
            <w:r>
              <w:t>15</w:t>
            </w:r>
          </w:p>
        </w:tc>
        <w:tc>
          <w:tcPr>
            <w:tcW w:w="2970" w:type="dxa"/>
          </w:tcPr>
          <w:p w14:paraId="03BAB16B" w14:textId="7B0B998C" w:rsidR="00095959" w:rsidRDefault="00DA7285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285">
              <w:t>99.90432091992363</w:t>
            </w:r>
          </w:p>
        </w:tc>
        <w:tc>
          <w:tcPr>
            <w:tcW w:w="2970" w:type="dxa"/>
          </w:tcPr>
          <w:p w14:paraId="2C3505FA" w14:textId="1386D8CD" w:rsidR="00095959" w:rsidRDefault="00DA7285" w:rsidP="00C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285">
              <w:t>99.89993328885924</w:t>
            </w:r>
          </w:p>
        </w:tc>
      </w:tr>
      <w:tr w:rsidR="00095959" w14:paraId="76D735C2" w14:textId="77777777" w:rsidTr="00C8385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0765FBAD" w14:textId="77777777" w:rsidR="00095959" w:rsidRDefault="00095959" w:rsidP="00C83851">
            <w:r>
              <w:t>20</w:t>
            </w:r>
          </w:p>
        </w:tc>
        <w:tc>
          <w:tcPr>
            <w:tcW w:w="2970" w:type="dxa"/>
          </w:tcPr>
          <w:p w14:paraId="6E74D936" w14:textId="77525951" w:rsidR="00095959" w:rsidRDefault="00DA7285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285">
              <w:t>99.90432091992363</w:t>
            </w:r>
          </w:p>
        </w:tc>
        <w:tc>
          <w:tcPr>
            <w:tcW w:w="2970" w:type="dxa"/>
          </w:tcPr>
          <w:p w14:paraId="13BDE3C2" w14:textId="12B9742B" w:rsidR="00095959" w:rsidRDefault="00DA7285" w:rsidP="00C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285">
              <w:t>99.90344440153085</w:t>
            </w:r>
            <w:bookmarkStart w:id="5" w:name="_GoBack"/>
            <w:bookmarkEnd w:id="5"/>
          </w:p>
        </w:tc>
      </w:tr>
    </w:tbl>
    <w:p w14:paraId="31503B80" w14:textId="184F4E69" w:rsidR="00F6642A" w:rsidRPr="00F6642A" w:rsidRDefault="00F6642A" w:rsidP="00F6642A"/>
    <w:sectPr w:rsidR="00F6642A" w:rsidRPr="00F6642A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822FB" w14:textId="77777777" w:rsidR="00EB3577" w:rsidRDefault="00EB3577" w:rsidP="00C6554A">
      <w:pPr>
        <w:spacing w:before="0" w:after="0" w:line="240" w:lineRule="auto"/>
      </w:pPr>
      <w:r>
        <w:separator/>
      </w:r>
    </w:p>
  </w:endnote>
  <w:endnote w:type="continuationSeparator" w:id="0">
    <w:p w14:paraId="193A82A8" w14:textId="77777777" w:rsidR="00EB3577" w:rsidRDefault="00EB357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rinda">
    <w:altName w:val="Vrinda"/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AD734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697EE" w14:textId="77777777" w:rsidR="00EB3577" w:rsidRDefault="00EB357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DB9F144" w14:textId="77777777" w:rsidR="00EB3577" w:rsidRDefault="00EB357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2A"/>
    <w:rsid w:val="00095959"/>
    <w:rsid w:val="002554CD"/>
    <w:rsid w:val="00293B83"/>
    <w:rsid w:val="002B4294"/>
    <w:rsid w:val="00333D0D"/>
    <w:rsid w:val="004C049F"/>
    <w:rsid w:val="005000E2"/>
    <w:rsid w:val="006A3CE7"/>
    <w:rsid w:val="007504EE"/>
    <w:rsid w:val="00AC7AFF"/>
    <w:rsid w:val="00C6554A"/>
    <w:rsid w:val="00DA7285"/>
    <w:rsid w:val="00EB3577"/>
    <w:rsid w:val="00ED7C44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F2F73"/>
  <w15:chartTrackingRefBased/>
  <w15:docId w15:val="{024B920A-0741-422B-9D28-CD4151D4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6642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664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F6642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6642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AppData\Local\Microsoft\Office\16.0\DTS\en-US%7b322047ED-9E8A-472B-B37B-348FB64C2670%7d\%7bA9E0FE5B-4C13-4495-ABE2-A012F62F3685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{A9E0FE5B-4C13-4495-ABE2-A012F62F3685}tf02835058</Template>
  <TotalTime>31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Telco-Customer-Churn</vt:lpstr>
      <vt:lpstr>    Decision Tree</vt:lpstr>
      <vt:lpstr>    </vt:lpstr>
      <vt:lpstr>    Adaboost</vt:lpstr>
      <vt:lpstr>Adult Dataset</vt:lpstr>
      <vt:lpstr>    Decision Tree</vt:lpstr>
      <vt:lpstr>    </vt:lpstr>
      <vt:lpstr>    Adaboost</vt:lpstr>
      <vt:lpstr>Credit Card Dataset</vt:lpstr>
      <vt:lpstr>    Decision Tree</vt:lpstr>
      <vt:lpstr>    </vt:lpstr>
      <vt:lpstr>    Adaboost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siddiq sunny</dc:creator>
  <cp:keywords/>
  <dc:description/>
  <cp:lastModifiedBy>Latif siddiq sunny</cp:lastModifiedBy>
  <cp:revision>3</cp:revision>
  <dcterms:created xsi:type="dcterms:W3CDTF">2020-03-17T13:40:00Z</dcterms:created>
  <dcterms:modified xsi:type="dcterms:W3CDTF">2020-03-17T14:11:00Z</dcterms:modified>
</cp:coreProperties>
</file>